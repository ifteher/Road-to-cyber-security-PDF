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EBC3" w14:textId="77777777" w:rsidR="004B350E" w:rsidRDefault="00A517A1" w:rsidP="00A517A1">
      <w:pPr>
        <w:pStyle w:val="Title"/>
        <w:rPr>
          <w:b/>
          <w:bCs/>
          <w:sz w:val="72"/>
          <w:szCs w:val="72"/>
        </w:rPr>
      </w:pPr>
      <w:bookmarkStart w:id="0" w:name="_Hlk487785372"/>
      <w:bookmarkEnd w:id="0"/>
      <w:r w:rsidRPr="00A517A1">
        <w:rPr>
          <w:b/>
          <w:bCs/>
          <w:sz w:val="72"/>
          <w:szCs w:val="72"/>
        </w:rPr>
        <w:t>Road to CTF</w:t>
      </w:r>
      <w:r w:rsidR="004B350E">
        <w:rPr>
          <w:b/>
          <w:bCs/>
          <w:sz w:val="72"/>
          <w:szCs w:val="72"/>
        </w:rPr>
        <w:t xml:space="preserve"> in a short time</w:t>
      </w:r>
    </w:p>
    <w:p w14:paraId="0BA64607" w14:textId="746F84EF" w:rsidR="005C6D45" w:rsidRPr="00A517A1" w:rsidRDefault="00A517A1" w:rsidP="00A517A1">
      <w:pPr>
        <w:pStyle w:val="Title"/>
        <w:rPr>
          <w:b/>
          <w:bCs/>
          <w:sz w:val="72"/>
          <w:szCs w:val="72"/>
        </w:rPr>
      </w:pPr>
      <w:r w:rsidRPr="00A517A1">
        <w:rPr>
          <w:b/>
          <w:bCs/>
          <w:sz w:val="72"/>
          <w:szCs w:val="72"/>
        </w:rPr>
        <w:t>(</w:t>
      </w:r>
      <w:proofErr w:type="gramStart"/>
      <w:r w:rsidRPr="00A517A1">
        <w:rPr>
          <w:b/>
          <w:bCs/>
          <w:sz w:val="72"/>
          <w:szCs w:val="72"/>
        </w:rPr>
        <w:t>for</w:t>
      </w:r>
      <w:proofErr w:type="gramEnd"/>
      <w:r w:rsidRPr="00A517A1">
        <w:rPr>
          <w:b/>
          <w:bCs/>
          <w:sz w:val="72"/>
          <w:szCs w:val="72"/>
        </w:rPr>
        <w:t xml:space="preserve"> beginners)</w:t>
      </w:r>
    </w:p>
    <w:p w14:paraId="1F2EBACF" w14:textId="440FDEBA" w:rsidR="00A517A1" w:rsidRPr="00A517A1" w:rsidRDefault="00A517A1" w:rsidP="00A517A1">
      <w:pPr>
        <w:pStyle w:val="Title"/>
        <w:rPr>
          <w:sz w:val="44"/>
          <w:szCs w:val="44"/>
        </w:rPr>
      </w:pPr>
      <w:r w:rsidRPr="00A517A1">
        <w:rPr>
          <w:sz w:val="44"/>
          <w:szCs w:val="44"/>
        </w:rPr>
        <w:t>Plan for next 7 days</w:t>
      </w:r>
    </w:p>
    <w:p w14:paraId="08BC5BF9" w14:textId="63E91325" w:rsidR="005C6D45" w:rsidRDefault="00A517A1" w:rsidP="00A517A1">
      <w:pPr>
        <w:ind w:left="360"/>
      </w:pPr>
      <w:r>
        <w:t xml:space="preserve"> Firstly, </w:t>
      </w:r>
      <w:proofErr w:type="gramStart"/>
      <w:r>
        <w:t>Complete</w:t>
      </w:r>
      <w:proofErr w:type="gramEnd"/>
      <w:r>
        <w:t xml:space="preserve"> this Playlist to learn about the basics of CTF </w:t>
      </w:r>
    </w:p>
    <w:p w14:paraId="7F905D96" w14:textId="60B37BB7" w:rsidR="00A517A1" w:rsidRDefault="00A517A1" w:rsidP="00A517A1">
      <w:pPr>
        <w:ind w:left="360"/>
      </w:pPr>
      <w:hyperlink r:id="rId11" w:history="1">
        <w:r w:rsidRPr="00320071">
          <w:rPr>
            <w:rStyle w:val="Hyperlink"/>
          </w:rPr>
          <w:t>https://www.youtube.com/watch?v=FUhBpcJEIAg&amp;list=PL60oESahDerrkvZnvDCQ92QgOQ4ZlCQNL&amp;ab_channel=InfoSecBD</w:t>
        </w:r>
      </w:hyperlink>
    </w:p>
    <w:p w14:paraId="55E2ADBC" w14:textId="23F8434A" w:rsidR="00A517A1" w:rsidRDefault="00A517A1" w:rsidP="00A517A1">
      <w:pPr>
        <w:ind w:left="360"/>
      </w:pPr>
    </w:p>
    <w:p w14:paraId="783DEEA4" w14:textId="05C8A90D" w:rsidR="00A517A1" w:rsidRPr="004B350E" w:rsidRDefault="00A517A1" w:rsidP="00A517A1">
      <w:pPr>
        <w:ind w:left="360"/>
        <w:rPr>
          <w:b/>
          <w:bCs/>
        </w:rPr>
      </w:pPr>
      <w:r w:rsidRPr="004B350E">
        <w:rPr>
          <w:b/>
          <w:bCs/>
        </w:rPr>
        <w:t xml:space="preserve">After having the basic </w:t>
      </w:r>
      <w:proofErr w:type="gramStart"/>
      <w:r w:rsidRPr="004B350E">
        <w:rPr>
          <w:b/>
          <w:bCs/>
        </w:rPr>
        <w:t>ideas ,</w:t>
      </w:r>
      <w:proofErr w:type="gramEnd"/>
      <w:r w:rsidRPr="004B350E">
        <w:rPr>
          <w:b/>
          <w:bCs/>
        </w:rPr>
        <w:t xml:space="preserve">  practice lab from </w:t>
      </w:r>
    </w:p>
    <w:p w14:paraId="56466410" w14:textId="38F7ADC0" w:rsidR="00A517A1" w:rsidRDefault="004B350E" w:rsidP="004B350E">
      <w:pPr>
        <w:pStyle w:val="ListParagraph"/>
      </w:pPr>
      <w:hyperlink r:id="rId12" w:history="1">
        <w:r w:rsidRPr="00320071">
          <w:rPr>
            <w:rStyle w:val="Hyperlink"/>
          </w:rPr>
          <w:t>https://ctf101.org/</w:t>
        </w:r>
      </w:hyperlink>
    </w:p>
    <w:p w14:paraId="516773AC" w14:textId="0EA205CE" w:rsidR="004B350E" w:rsidRPr="004B350E" w:rsidRDefault="004B350E" w:rsidP="004B350E">
      <w:pPr>
        <w:pStyle w:val="ListParagraph"/>
        <w:rPr>
          <w:b/>
          <w:bCs/>
        </w:rPr>
      </w:pPr>
      <w:r w:rsidRPr="004B350E">
        <w:rPr>
          <w:b/>
          <w:bCs/>
        </w:rPr>
        <w:t xml:space="preserve">To find out the solutions, search </w:t>
      </w:r>
      <w:proofErr w:type="spellStart"/>
      <w:r w:rsidRPr="004B350E">
        <w:rPr>
          <w:b/>
          <w:bCs/>
        </w:rPr>
        <w:t>youtube</w:t>
      </w:r>
      <w:proofErr w:type="spellEnd"/>
      <w:r w:rsidRPr="004B350E">
        <w:rPr>
          <w:b/>
          <w:bCs/>
        </w:rPr>
        <w:t xml:space="preserve"> </w:t>
      </w:r>
    </w:p>
    <w:p w14:paraId="252EDB33" w14:textId="08CD6ED2" w:rsidR="004B350E" w:rsidRDefault="004B350E" w:rsidP="004B350E">
      <w:pPr>
        <w:pStyle w:val="ListParagraph"/>
      </w:pPr>
    </w:p>
    <w:p w14:paraId="67E0E42C" w14:textId="2AB391D5" w:rsidR="00A517A1" w:rsidRDefault="004B350E" w:rsidP="00A517A1">
      <w:pPr>
        <w:pStyle w:val="ListParagraph"/>
        <w:numPr>
          <w:ilvl w:val="0"/>
          <w:numId w:val="34"/>
        </w:numPr>
      </w:pPr>
      <w:hyperlink r:id="rId13" w:history="1">
        <w:r w:rsidRPr="00320071">
          <w:rPr>
            <w:rStyle w:val="Hyperlink"/>
          </w:rPr>
          <w:t>https://www.youtube.com/@_johnhammond?si=By7qGNXXezHn0Oxx</w:t>
        </w:r>
      </w:hyperlink>
      <w:r>
        <w:t xml:space="preserve"> (Recommended)</w:t>
      </w:r>
    </w:p>
    <w:p w14:paraId="6BBBBC2C" w14:textId="2BB60A67" w:rsidR="004B350E" w:rsidRDefault="004B350E" w:rsidP="00A517A1">
      <w:pPr>
        <w:pStyle w:val="ListParagraph"/>
        <w:numPr>
          <w:ilvl w:val="0"/>
          <w:numId w:val="34"/>
        </w:numPr>
      </w:pPr>
      <w:hyperlink r:id="rId14" w:history="1">
        <w:r w:rsidRPr="00320071">
          <w:rPr>
            <w:rStyle w:val="Hyperlink"/>
          </w:rPr>
          <w:t>https://www.youtube.com/HackerSploit?si=XjkdtmZbSMRcnK8K</w:t>
        </w:r>
      </w:hyperlink>
    </w:p>
    <w:p w14:paraId="2A8E13B9" w14:textId="77777777" w:rsidR="004B350E" w:rsidRDefault="004B350E" w:rsidP="004B350E">
      <w:pPr>
        <w:pStyle w:val="ListParagraph"/>
        <w:rPr>
          <w:b/>
          <w:bCs/>
        </w:rPr>
      </w:pPr>
    </w:p>
    <w:p w14:paraId="666BE888" w14:textId="73AF63A1" w:rsidR="004B350E" w:rsidRPr="004B350E" w:rsidRDefault="004B350E" w:rsidP="004B350E">
      <w:pPr>
        <w:pStyle w:val="ListParagraph"/>
        <w:rPr>
          <w:b/>
          <w:bCs/>
        </w:rPr>
      </w:pPr>
      <w:r w:rsidRPr="004B350E">
        <w:rPr>
          <w:b/>
          <w:bCs/>
        </w:rPr>
        <w:t>Try to make a note including the tools which are being used.</w:t>
      </w:r>
    </w:p>
    <w:sectPr w:rsidR="004B350E" w:rsidRPr="004B35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1FB3" w14:textId="77777777" w:rsidR="00A02F83" w:rsidRDefault="00A02F83">
      <w:pPr>
        <w:spacing w:line="240" w:lineRule="auto"/>
      </w:pPr>
      <w:r>
        <w:separator/>
      </w:r>
    </w:p>
  </w:endnote>
  <w:endnote w:type="continuationSeparator" w:id="0">
    <w:p w14:paraId="4F5E10B1" w14:textId="77777777" w:rsidR="00A02F83" w:rsidRDefault="00A02F83">
      <w:pPr>
        <w:spacing w:line="240" w:lineRule="auto"/>
      </w:pPr>
      <w:r>
        <w:continuationSeparator/>
      </w:r>
    </w:p>
  </w:endnote>
  <w:endnote w:type="continuationNotice" w:id="1">
    <w:p w14:paraId="03EE7F62" w14:textId="77777777" w:rsidR="00A02F83" w:rsidRDefault="00A02F8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4A43" w14:textId="77777777" w:rsidR="004B350E" w:rsidRDefault="004B35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7BDAFFFB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B9B3BBE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F3DE" w14:textId="77777777" w:rsidR="004B350E" w:rsidRDefault="004B3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EF168" w14:textId="77777777" w:rsidR="00A02F83" w:rsidRDefault="00A02F83">
      <w:pPr>
        <w:spacing w:line="240" w:lineRule="auto"/>
      </w:pPr>
      <w:r>
        <w:separator/>
      </w:r>
    </w:p>
  </w:footnote>
  <w:footnote w:type="continuationSeparator" w:id="0">
    <w:p w14:paraId="4C43D54C" w14:textId="77777777" w:rsidR="00A02F83" w:rsidRDefault="00A02F83">
      <w:pPr>
        <w:spacing w:line="240" w:lineRule="auto"/>
      </w:pPr>
      <w:r>
        <w:continuationSeparator/>
      </w:r>
    </w:p>
  </w:footnote>
  <w:footnote w:type="continuationNotice" w:id="1">
    <w:p w14:paraId="6CB410FD" w14:textId="77777777" w:rsidR="00A02F83" w:rsidRDefault="00A02F8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BBBF" w14:textId="6005D3EC" w:rsidR="004B350E" w:rsidRDefault="004B350E">
    <w:pPr>
      <w:pStyle w:val="Header"/>
    </w:pPr>
    <w:r>
      <w:rPr>
        <w:noProof/>
      </w:rPr>
      <w:pict w14:anchorId="297747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414282" o:spid="_x0000_s1026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Segoe UI&quot;;font-size:1pt" string="Cyber Security Club, MBSTU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899" w14:textId="1B716965" w:rsidR="004B350E" w:rsidRDefault="004B350E">
    <w:pPr>
      <w:pStyle w:val="Header"/>
    </w:pPr>
    <w:r>
      <w:rPr>
        <w:noProof/>
      </w:rPr>
      <w:pict w14:anchorId="2C7B90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414283" o:spid="_x0000_s1027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Segoe UI&quot;;font-size:1pt" string="Cyber Security Club, MBSTU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40A00" w14:textId="136FCECD" w:rsidR="004B350E" w:rsidRDefault="004B350E">
    <w:pPr>
      <w:pStyle w:val="Header"/>
    </w:pPr>
    <w:r>
      <w:rPr>
        <w:noProof/>
      </w:rPr>
      <w:pict w14:anchorId="548F2A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414281" o:spid="_x0000_s1025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Segoe UI&quot;;font-size:1pt" string="Cyber Security Club, MBSTU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75A27"/>
    <w:multiLevelType w:val="hybridMultilevel"/>
    <w:tmpl w:val="35B84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8"/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9"/>
  </w:num>
  <w:num w:numId="21">
    <w:abstractNumId w:val="15"/>
  </w:num>
  <w:num w:numId="22">
    <w:abstractNumId w:val="14"/>
  </w:num>
  <w:num w:numId="23">
    <w:abstractNumId w:val="13"/>
  </w:num>
  <w:num w:numId="24">
    <w:abstractNumId w:val="11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A1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44F02"/>
    <w:rsid w:val="00490CC6"/>
    <w:rsid w:val="004B350E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C3B20"/>
    <w:rsid w:val="009D216F"/>
    <w:rsid w:val="009D3248"/>
    <w:rsid w:val="00A02F83"/>
    <w:rsid w:val="00A517A1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33D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@_johnhammond?si=By7qGNXXezHn0Ox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ctf101.org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FUhBpcJEIAg&amp;list=PL60oESahDerrkvZnvDCQ92QgOQ4ZlCQNL&amp;ab_channel=InfoSecB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HackerSploit?si=XjkdtmZbSMRcnK8K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9867FF05-FAA2-4008-A44E-A7B3D8430C20%7d\%7bCA0E2BF8-0809-4434-A0EE-7A0A6236E8E9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{CA0E2BF8-0809-4434-A0EE-7A0A6236E8E9}tf45325165_win32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2024-11-11T17:37:00Z</dcterms:created>
  <dcterms:modified xsi:type="dcterms:W3CDTF">2024-11-11T18:00:00Z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